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01944" w14:textId="77777777" w:rsidR="00293BF6" w:rsidRDefault="004A474F">
      <w:pPr>
        <w:pStyle w:val="Heading1"/>
      </w:pPr>
      <w:r>
        <w:t>FakeBook DB Model</w:t>
      </w:r>
    </w:p>
    <w:p w14:paraId="754646F4" w14:textId="77777777" w:rsidR="00293BF6" w:rsidRDefault="004A474F" w:rsidP="004A474F">
      <w:pPr>
        <w:pStyle w:val="ListBullet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sz w:val="36"/>
          <w:szCs w:val="36"/>
        </w:rPr>
        <w:t>DB_NAME : FakeBook</w:t>
      </w:r>
    </w:p>
    <w:p w14:paraId="241CE525" w14:textId="77777777" w:rsidR="004A474F" w:rsidRDefault="004A474F" w:rsidP="004A474F">
      <w:pPr>
        <w:pStyle w:val="ListBullet"/>
        <w:numPr>
          <w:ilvl w:val="0"/>
          <w:numId w:val="0"/>
        </w:numPr>
        <w:ind w:left="432" w:hanging="432"/>
        <w:rPr>
          <w:sz w:val="36"/>
          <w:szCs w:val="36"/>
        </w:rPr>
      </w:pPr>
      <w:r>
        <w:rPr>
          <w:sz w:val="36"/>
          <w:szCs w:val="36"/>
        </w:rPr>
        <w:t>TABLE</w:t>
      </w:r>
    </w:p>
    <w:p w14:paraId="038F8281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TimeLines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683"/>
        <w:gridCol w:w="2034"/>
        <w:gridCol w:w="3024"/>
        <w:gridCol w:w="1116"/>
      </w:tblGrid>
      <w:tr w:rsidR="00F210EE" w14:paraId="42487661" w14:textId="77777777" w:rsidTr="00821E02">
        <w:tc>
          <w:tcPr>
            <w:tcW w:w="2153" w:type="dxa"/>
          </w:tcPr>
          <w:p w14:paraId="2C9C2924" w14:textId="03E97943" w:rsidR="00F210EE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2380" w:type="dxa"/>
          </w:tcPr>
          <w:p w14:paraId="7DE30C03" w14:textId="61E47DA8" w:rsidR="00F210EE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1662" w:type="dxa"/>
          </w:tcPr>
          <w:p w14:paraId="0A50C94D" w14:textId="2EDDA8A0" w:rsidR="00F210EE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662" w:type="dxa"/>
          </w:tcPr>
          <w:p w14:paraId="58474C56" w14:textId="508A9DC2" w:rsidR="00F210EE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821E02" w14:paraId="70E55270" w14:textId="27A47E01" w:rsidTr="00821E02">
        <w:tc>
          <w:tcPr>
            <w:tcW w:w="2153" w:type="dxa"/>
          </w:tcPr>
          <w:p w14:paraId="1FB47776" w14:textId="0B3FCD26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2380" w:type="dxa"/>
          </w:tcPr>
          <w:p w14:paraId="6957A32F" w14:textId="62DDC4F6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621C408D" w14:textId="48644C76" w:rsidR="00821E02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662" w:type="dxa"/>
          </w:tcPr>
          <w:p w14:paraId="6C82C287" w14:textId="7DE05234" w:rsidR="00821E02" w:rsidRDefault="00F210EE" w:rsidP="00821E02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821E02" w14:paraId="60D045D1" w14:textId="6F6DB0E6" w:rsidTr="00821E02">
        <w:tc>
          <w:tcPr>
            <w:tcW w:w="2153" w:type="dxa"/>
          </w:tcPr>
          <w:p w14:paraId="28987E23" w14:textId="29ADF00A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content</w:t>
            </w:r>
          </w:p>
        </w:tc>
        <w:tc>
          <w:tcPr>
            <w:tcW w:w="2380" w:type="dxa"/>
          </w:tcPr>
          <w:p w14:paraId="7D2BCA78" w14:textId="70D9FDA3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TEXT</w:t>
            </w:r>
          </w:p>
        </w:tc>
        <w:tc>
          <w:tcPr>
            <w:tcW w:w="1662" w:type="dxa"/>
          </w:tcPr>
          <w:p w14:paraId="140361EC" w14:textId="1D8039C1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5E284B22" w14:textId="293C3684" w:rsidR="00821E02" w:rsidRDefault="00F210EE" w:rsidP="00821E02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821E02" w14:paraId="053DA976" w14:textId="4AD740A0" w:rsidTr="00821E02">
        <w:trPr>
          <w:trHeight w:val="346"/>
        </w:trPr>
        <w:tc>
          <w:tcPr>
            <w:tcW w:w="2153" w:type="dxa"/>
          </w:tcPr>
          <w:p w14:paraId="31134DC6" w14:textId="40982E7E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created</w:t>
            </w:r>
          </w:p>
        </w:tc>
        <w:tc>
          <w:tcPr>
            <w:tcW w:w="2380" w:type="dxa"/>
          </w:tcPr>
          <w:p w14:paraId="4C9B7F84" w14:textId="75E4421C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1662" w:type="dxa"/>
          </w:tcPr>
          <w:p w14:paraId="0477DBF3" w14:textId="13C19322" w:rsidR="00821E02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CURRENT_TIMESTAMP</w:t>
            </w:r>
          </w:p>
        </w:tc>
        <w:tc>
          <w:tcPr>
            <w:tcW w:w="1662" w:type="dxa"/>
          </w:tcPr>
          <w:p w14:paraId="3ED71BD5" w14:textId="6ABA0FCE" w:rsidR="00821E02" w:rsidRDefault="00F210EE" w:rsidP="00821E02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821E02" w14:paraId="44DF3AB5" w14:textId="5D538ED2" w:rsidTr="00821E02">
        <w:trPr>
          <w:trHeight w:val="346"/>
        </w:trPr>
        <w:tc>
          <w:tcPr>
            <w:tcW w:w="2153" w:type="dxa"/>
          </w:tcPr>
          <w:p w14:paraId="500621F5" w14:textId="0C52E311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updated</w:t>
            </w:r>
          </w:p>
        </w:tc>
        <w:tc>
          <w:tcPr>
            <w:tcW w:w="2380" w:type="dxa"/>
          </w:tcPr>
          <w:p w14:paraId="165197F6" w14:textId="50C91B97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1662" w:type="dxa"/>
          </w:tcPr>
          <w:p w14:paraId="533F77AE" w14:textId="77777777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699B0353" w14:textId="1862CC96" w:rsidR="00821E02" w:rsidRPr="00F210EE" w:rsidRDefault="00F210EE" w:rsidP="00821E02">
            <w:pPr>
              <w:pStyle w:val="ListBullet"/>
              <w:numPr>
                <w:ilvl w:val="0"/>
                <w:numId w:val="0"/>
              </w:numPr>
              <w:rPr>
                <w:lang w:val="en-US" w:eastAsia="ko-KR"/>
              </w:rPr>
            </w:pPr>
            <w:r>
              <w:rPr>
                <w:lang w:val="en-US" w:eastAsia="ko-KR"/>
              </w:rPr>
              <w:t>X</w:t>
            </w:r>
          </w:p>
        </w:tc>
      </w:tr>
      <w:tr w:rsidR="00821E02" w14:paraId="7B59AB79" w14:textId="7ADB7CB6" w:rsidTr="00821E02">
        <w:trPr>
          <w:trHeight w:val="346"/>
        </w:trPr>
        <w:tc>
          <w:tcPr>
            <w:tcW w:w="2153" w:type="dxa"/>
          </w:tcPr>
          <w:p w14:paraId="5632B731" w14:textId="4A4857B1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User_id</w:t>
            </w:r>
          </w:p>
        </w:tc>
        <w:tc>
          <w:tcPr>
            <w:tcW w:w="2380" w:type="dxa"/>
          </w:tcPr>
          <w:p w14:paraId="72AAA8BE" w14:textId="4E344D97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181867FA" w14:textId="77777777" w:rsidR="00821E02" w:rsidRDefault="00821E02" w:rsidP="00821E02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514C5218" w14:textId="7EFD4945" w:rsidR="00821E02" w:rsidRDefault="00F210EE" w:rsidP="00821E02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</w:tbl>
    <w:p w14:paraId="338E3BF9" w14:textId="77777777" w:rsidR="004A474F" w:rsidRDefault="004A474F" w:rsidP="00037743">
      <w:pPr>
        <w:pStyle w:val="ListBullet"/>
        <w:numPr>
          <w:ilvl w:val="0"/>
          <w:numId w:val="0"/>
        </w:numPr>
      </w:pPr>
    </w:p>
    <w:p w14:paraId="729F8044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Comments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844"/>
        <w:gridCol w:w="2045"/>
        <w:gridCol w:w="3024"/>
        <w:gridCol w:w="944"/>
      </w:tblGrid>
      <w:tr w:rsidR="009357A6" w14:paraId="595C2592" w14:textId="77777777" w:rsidTr="00F048A3">
        <w:tc>
          <w:tcPr>
            <w:tcW w:w="1869" w:type="dxa"/>
          </w:tcPr>
          <w:p w14:paraId="74F1094E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1962" w:type="dxa"/>
          </w:tcPr>
          <w:p w14:paraId="5DFEDF82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3024" w:type="dxa"/>
          </w:tcPr>
          <w:p w14:paraId="15D166E7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002" w:type="dxa"/>
          </w:tcPr>
          <w:p w14:paraId="1D657C3E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9357A6" w14:paraId="0DE964A7" w14:textId="77777777" w:rsidTr="00F048A3">
        <w:tc>
          <w:tcPr>
            <w:tcW w:w="1869" w:type="dxa"/>
          </w:tcPr>
          <w:p w14:paraId="3F1A441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1962" w:type="dxa"/>
          </w:tcPr>
          <w:p w14:paraId="6DB29EA3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787CB837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002" w:type="dxa"/>
          </w:tcPr>
          <w:p w14:paraId="63B4107D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73179A00" w14:textId="77777777" w:rsidTr="00F048A3">
        <w:tc>
          <w:tcPr>
            <w:tcW w:w="1869" w:type="dxa"/>
          </w:tcPr>
          <w:p w14:paraId="4DC71AF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content</w:t>
            </w:r>
          </w:p>
        </w:tc>
        <w:tc>
          <w:tcPr>
            <w:tcW w:w="1962" w:type="dxa"/>
          </w:tcPr>
          <w:p w14:paraId="6A61FCFF" w14:textId="452EC0CA" w:rsidR="009357A6" w:rsidRDefault="00347A2E" w:rsidP="0033011F">
            <w:pPr>
              <w:pStyle w:val="ListBullet"/>
              <w:numPr>
                <w:ilvl w:val="0"/>
                <w:numId w:val="0"/>
              </w:numPr>
            </w:pPr>
            <w:r>
              <w:t>VARCHAR(100)</w:t>
            </w:r>
          </w:p>
        </w:tc>
        <w:tc>
          <w:tcPr>
            <w:tcW w:w="3024" w:type="dxa"/>
          </w:tcPr>
          <w:p w14:paraId="4C33B43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02" w:type="dxa"/>
          </w:tcPr>
          <w:p w14:paraId="7695FCFE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3FB332DF" w14:textId="77777777" w:rsidTr="00F048A3">
        <w:trPr>
          <w:trHeight w:val="346"/>
        </w:trPr>
        <w:tc>
          <w:tcPr>
            <w:tcW w:w="1869" w:type="dxa"/>
          </w:tcPr>
          <w:p w14:paraId="6B7BEA68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created</w:t>
            </w:r>
          </w:p>
        </w:tc>
        <w:tc>
          <w:tcPr>
            <w:tcW w:w="1962" w:type="dxa"/>
          </w:tcPr>
          <w:p w14:paraId="0BDC9417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3024" w:type="dxa"/>
          </w:tcPr>
          <w:p w14:paraId="2829F70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CURRENT_TIMESTAMP</w:t>
            </w:r>
          </w:p>
        </w:tc>
        <w:tc>
          <w:tcPr>
            <w:tcW w:w="1002" w:type="dxa"/>
          </w:tcPr>
          <w:p w14:paraId="6CF64B49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42E54E57" w14:textId="77777777" w:rsidTr="00F048A3">
        <w:trPr>
          <w:trHeight w:val="346"/>
        </w:trPr>
        <w:tc>
          <w:tcPr>
            <w:tcW w:w="1869" w:type="dxa"/>
          </w:tcPr>
          <w:p w14:paraId="1A4A34C0" w14:textId="54A8B4FE" w:rsidR="009357A6" w:rsidRDefault="00F048A3" w:rsidP="0033011F">
            <w:pPr>
              <w:pStyle w:val="ListBullet"/>
              <w:numPr>
                <w:ilvl w:val="0"/>
                <w:numId w:val="0"/>
              </w:numPr>
            </w:pPr>
            <w:r>
              <w:t>TimeLine</w:t>
            </w:r>
            <w:r w:rsidR="009357A6">
              <w:t>_id</w:t>
            </w:r>
          </w:p>
        </w:tc>
        <w:tc>
          <w:tcPr>
            <w:tcW w:w="1962" w:type="dxa"/>
          </w:tcPr>
          <w:p w14:paraId="2BD65D7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59CBEB5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02" w:type="dxa"/>
          </w:tcPr>
          <w:p w14:paraId="7F10CF1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  <w:tr w:rsidR="009F11B5" w14:paraId="00616EFD" w14:textId="77777777" w:rsidTr="00F048A3">
        <w:trPr>
          <w:trHeight w:val="346"/>
        </w:trPr>
        <w:tc>
          <w:tcPr>
            <w:tcW w:w="1869" w:type="dxa"/>
          </w:tcPr>
          <w:p w14:paraId="42079A31" w14:textId="34EB8381" w:rsidR="009F11B5" w:rsidRDefault="009F11B5" w:rsidP="0033011F">
            <w:pPr>
              <w:pStyle w:val="ListBullet"/>
              <w:numPr>
                <w:ilvl w:val="0"/>
                <w:numId w:val="0"/>
              </w:numPr>
            </w:pPr>
            <w:r>
              <w:t>User_id</w:t>
            </w:r>
          </w:p>
        </w:tc>
        <w:tc>
          <w:tcPr>
            <w:tcW w:w="1962" w:type="dxa"/>
          </w:tcPr>
          <w:p w14:paraId="38B31840" w14:textId="4A20AA0E" w:rsidR="009F11B5" w:rsidRDefault="009F11B5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49B62FE8" w14:textId="77777777" w:rsidR="009F11B5" w:rsidRDefault="009F11B5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02" w:type="dxa"/>
          </w:tcPr>
          <w:p w14:paraId="6D58BD42" w14:textId="6228BA2B" w:rsidR="009F11B5" w:rsidRDefault="009F11B5" w:rsidP="0033011F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</w:tbl>
    <w:p w14:paraId="4F7FA760" w14:textId="77777777" w:rsidR="009357A6" w:rsidRDefault="009357A6" w:rsidP="009357A6">
      <w:pPr>
        <w:pStyle w:val="ListBullet"/>
        <w:numPr>
          <w:ilvl w:val="0"/>
          <w:numId w:val="0"/>
        </w:numPr>
        <w:ind w:left="1880"/>
      </w:pPr>
    </w:p>
    <w:p w14:paraId="6C08B579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Likes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869"/>
        <w:gridCol w:w="1962"/>
        <w:gridCol w:w="3024"/>
        <w:gridCol w:w="1002"/>
      </w:tblGrid>
      <w:tr w:rsidR="009357A6" w14:paraId="6EB492BB" w14:textId="77777777" w:rsidTr="003261B5">
        <w:tc>
          <w:tcPr>
            <w:tcW w:w="1869" w:type="dxa"/>
          </w:tcPr>
          <w:p w14:paraId="4FE8844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1962" w:type="dxa"/>
          </w:tcPr>
          <w:p w14:paraId="2627ED6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3024" w:type="dxa"/>
          </w:tcPr>
          <w:p w14:paraId="64CBCFE0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002" w:type="dxa"/>
          </w:tcPr>
          <w:p w14:paraId="79F2B271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9357A6" w14:paraId="0ED32587" w14:textId="77777777" w:rsidTr="003261B5">
        <w:tc>
          <w:tcPr>
            <w:tcW w:w="1869" w:type="dxa"/>
          </w:tcPr>
          <w:p w14:paraId="206E0F8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1962" w:type="dxa"/>
          </w:tcPr>
          <w:p w14:paraId="3956E17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5515A019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002" w:type="dxa"/>
          </w:tcPr>
          <w:p w14:paraId="39ABCC8E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7DB31AF0" w14:textId="77777777" w:rsidTr="003261B5">
        <w:trPr>
          <w:trHeight w:val="346"/>
        </w:trPr>
        <w:tc>
          <w:tcPr>
            <w:tcW w:w="1869" w:type="dxa"/>
          </w:tcPr>
          <w:p w14:paraId="15689083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created</w:t>
            </w:r>
          </w:p>
        </w:tc>
        <w:tc>
          <w:tcPr>
            <w:tcW w:w="1962" w:type="dxa"/>
          </w:tcPr>
          <w:p w14:paraId="677CB027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3024" w:type="dxa"/>
          </w:tcPr>
          <w:p w14:paraId="357EBBB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CURRENT_TIMESTAMP</w:t>
            </w:r>
          </w:p>
        </w:tc>
        <w:tc>
          <w:tcPr>
            <w:tcW w:w="1002" w:type="dxa"/>
          </w:tcPr>
          <w:p w14:paraId="59F3EC0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399F1666" w14:textId="77777777" w:rsidTr="003261B5">
        <w:trPr>
          <w:trHeight w:val="346"/>
        </w:trPr>
        <w:tc>
          <w:tcPr>
            <w:tcW w:w="1869" w:type="dxa"/>
          </w:tcPr>
          <w:p w14:paraId="5B1D6B30" w14:textId="56AD9E2B" w:rsidR="009357A6" w:rsidRDefault="003261B5" w:rsidP="0033011F">
            <w:pPr>
              <w:pStyle w:val="ListBullet"/>
              <w:numPr>
                <w:ilvl w:val="0"/>
                <w:numId w:val="0"/>
              </w:numPr>
            </w:pPr>
            <w:r>
              <w:t>TimeLine_id</w:t>
            </w:r>
          </w:p>
        </w:tc>
        <w:tc>
          <w:tcPr>
            <w:tcW w:w="1962" w:type="dxa"/>
          </w:tcPr>
          <w:p w14:paraId="12A5EFF9" w14:textId="6C596C1D" w:rsidR="009357A6" w:rsidRDefault="003261B5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02F3EDA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02" w:type="dxa"/>
          </w:tcPr>
          <w:p w14:paraId="62F0594F" w14:textId="2D5B5523" w:rsidR="009357A6" w:rsidRPr="00F210EE" w:rsidRDefault="003261B5" w:rsidP="0033011F">
            <w:pPr>
              <w:pStyle w:val="ListBullet"/>
              <w:numPr>
                <w:ilvl w:val="0"/>
                <w:numId w:val="0"/>
              </w:numPr>
              <w:rPr>
                <w:lang w:val="en-US" w:eastAsia="ko-KR"/>
              </w:rPr>
            </w:pPr>
            <w:r>
              <w:rPr>
                <w:lang w:val="en-US" w:eastAsia="ko-KR"/>
              </w:rPr>
              <w:t>O</w:t>
            </w:r>
          </w:p>
        </w:tc>
      </w:tr>
      <w:tr w:rsidR="009357A6" w14:paraId="603481FE" w14:textId="77777777" w:rsidTr="003261B5">
        <w:trPr>
          <w:trHeight w:val="346"/>
        </w:trPr>
        <w:tc>
          <w:tcPr>
            <w:tcW w:w="1869" w:type="dxa"/>
          </w:tcPr>
          <w:p w14:paraId="272B2AB6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User_id</w:t>
            </w:r>
          </w:p>
        </w:tc>
        <w:tc>
          <w:tcPr>
            <w:tcW w:w="1962" w:type="dxa"/>
          </w:tcPr>
          <w:p w14:paraId="3E1251EC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3024" w:type="dxa"/>
          </w:tcPr>
          <w:p w14:paraId="5FDDA15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002" w:type="dxa"/>
          </w:tcPr>
          <w:p w14:paraId="5483D2A2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</w:tbl>
    <w:p w14:paraId="71FB473B" w14:textId="77777777" w:rsidR="009357A6" w:rsidRDefault="009357A6" w:rsidP="009357A6">
      <w:pPr>
        <w:pStyle w:val="ListBullet"/>
        <w:numPr>
          <w:ilvl w:val="0"/>
          <w:numId w:val="0"/>
        </w:numPr>
        <w:ind w:left="1160"/>
      </w:pPr>
    </w:p>
    <w:p w14:paraId="0D076F51" w14:textId="77777777" w:rsidR="009357A6" w:rsidRDefault="009357A6" w:rsidP="009357A6">
      <w:pPr>
        <w:pStyle w:val="ListBullet"/>
        <w:numPr>
          <w:ilvl w:val="0"/>
          <w:numId w:val="0"/>
        </w:numPr>
        <w:ind w:left="1160"/>
      </w:pPr>
    </w:p>
    <w:p w14:paraId="714637D6" w14:textId="77777777" w:rsidR="009357A6" w:rsidRDefault="009357A6" w:rsidP="009357A6">
      <w:pPr>
        <w:pStyle w:val="ListBullet"/>
        <w:numPr>
          <w:ilvl w:val="0"/>
          <w:numId w:val="0"/>
        </w:numPr>
        <w:ind w:left="1160"/>
      </w:pPr>
    </w:p>
    <w:p w14:paraId="2DD8FC89" w14:textId="77777777" w:rsidR="009357A6" w:rsidRDefault="009357A6" w:rsidP="009357A6">
      <w:pPr>
        <w:pStyle w:val="ListBullet"/>
        <w:numPr>
          <w:ilvl w:val="0"/>
          <w:numId w:val="0"/>
        </w:numPr>
        <w:ind w:left="1160"/>
        <w:rPr>
          <w:lang w:val="en-US" w:eastAsia="ko-KR"/>
        </w:rPr>
      </w:pPr>
    </w:p>
    <w:p w14:paraId="2704B9FC" w14:textId="77777777" w:rsidR="00B27054" w:rsidRPr="00F048A3" w:rsidRDefault="00B27054" w:rsidP="009357A6">
      <w:pPr>
        <w:pStyle w:val="ListBullet"/>
        <w:numPr>
          <w:ilvl w:val="0"/>
          <w:numId w:val="0"/>
        </w:numPr>
        <w:ind w:left="1160"/>
        <w:rPr>
          <w:lang w:val="en-US" w:eastAsia="ko-KR"/>
        </w:rPr>
      </w:pPr>
    </w:p>
    <w:p w14:paraId="2526DE11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Users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955"/>
        <w:gridCol w:w="2100"/>
        <w:gridCol w:w="3024"/>
        <w:gridCol w:w="778"/>
      </w:tblGrid>
      <w:tr w:rsidR="009357A6" w14:paraId="313F423E" w14:textId="77777777" w:rsidTr="0033011F">
        <w:tc>
          <w:tcPr>
            <w:tcW w:w="2153" w:type="dxa"/>
          </w:tcPr>
          <w:p w14:paraId="5C0EC40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2380" w:type="dxa"/>
          </w:tcPr>
          <w:p w14:paraId="3D82B6E1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1662" w:type="dxa"/>
          </w:tcPr>
          <w:p w14:paraId="5AAE9F0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662" w:type="dxa"/>
          </w:tcPr>
          <w:p w14:paraId="78174F0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9357A6" w14:paraId="63EAF88A" w14:textId="77777777" w:rsidTr="0033011F">
        <w:tc>
          <w:tcPr>
            <w:tcW w:w="2153" w:type="dxa"/>
          </w:tcPr>
          <w:p w14:paraId="62DD0CAD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2380" w:type="dxa"/>
          </w:tcPr>
          <w:p w14:paraId="553C45F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04556EB3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662" w:type="dxa"/>
          </w:tcPr>
          <w:p w14:paraId="5C848B90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783BDFE3" w14:textId="77777777" w:rsidTr="0033011F">
        <w:tc>
          <w:tcPr>
            <w:tcW w:w="2153" w:type="dxa"/>
          </w:tcPr>
          <w:p w14:paraId="484DAF2F" w14:textId="1B22CACF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username</w:t>
            </w:r>
          </w:p>
        </w:tc>
        <w:tc>
          <w:tcPr>
            <w:tcW w:w="2380" w:type="dxa"/>
          </w:tcPr>
          <w:p w14:paraId="67466AE0" w14:textId="015E5BC5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VARCHAR(100)</w:t>
            </w:r>
          </w:p>
        </w:tc>
        <w:tc>
          <w:tcPr>
            <w:tcW w:w="1662" w:type="dxa"/>
          </w:tcPr>
          <w:p w14:paraId="137EF42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086A7CA1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510BBDF8" w14:textId="77777777" w:rsidTr="0033011F">
        <w:trPr>
          <w:trHeight w:val="346"/>
        </w:trPr>
        <w:tc>
          <w:tcPr>
            <w:tcW w:w="2153" w:type="dxa"/>
          </w:tcPr>
          <w:p w14:paraId="2C08F888" w14:textId="2E6E869F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userid</w:t>
            </w:r>
          </w:p>
        </w:tc>
        <w:tc>
          <w:tcPr>
            <w:tcW w:w="2380" w:type="dxa"/>
          </w:tcPr>
          <w:p w14:paraId="6F3356FD" w14:textId="205BD97F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VARCHAR(100)</w:t>
            </w:r>
          </w:p>
        </w:tc>
        <w:tc>
          <w:tcPr>
            <w:tcW w:w="1662" w:type="dxa"/>
          </w:tcPr>
          <w:p w14:paraId="1F9D2318" w14:textId="712CAD2A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6A581AD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7F9B28EF" w14:textId="77777777" w:rsidTr="0033011F">
        <w:trPr>
          <w:trHeight w:val="346"/>
        </w:trPr>
        <w:tc>
          <w:tcPr>
            <w:tcW w:w="2153" w:type="dxa"/>
          </w:tcPr>
          <w:p w14:paraId="4A83AE95" w14:textId="6C286AAC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userpassword</w:t>
            </w:r>
          </w:p>
        </w:tc>
        <w:tc>
          <w:tcPr>
            <w:tcW w:w="2380" w:type="dxa"/>
          </w:tcPr>
          <w:p w14:paraId="38CD5BA7" w14:textId="4A0D4537" w:rsidR="009357A6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VARCHAR(100)</w:t>
            </w:r>
          </w:p>
        </w:tc>
        <w:tc>
          <w:tcPr>
            <w:tcW w:w="1662" w:type="dxa"/>
          </w:tcPr>
          <w:p w14:paraId="3941E11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2F6638BB" w14:textId="4DC62606" w:rsidR="009357A6" w:rsidRPr="00F210EE" w:rsidRDefault="00925183" w:rsidP="0033011F">
            <w:pPr>
              <w:pStyle w:val="ListBullet"/>
              <w:numPr>
                <w:ilvl w:val="0"/>
                <w:numId w:val="0"/>
              </w:numPr>
              <w:rPr>
                <w:lang w:val="en-US" w:eastAsia="ko-KR"/>
              </w:rPr>
            </w:pPr>
            <w:r>
              <w:rPr>
                <w:lang w:val="en-US" w:eastAsia="ko-KR"/>
              </w:rPr>
              <w:t>O</w:t>
            </w:r>
          </w:p>
        </w:tc>
      </w:tr>
      <w:tr w:rsidR="00925183" w14:paraId="1AC6A9BA" w14:textId="77777777" w:rsidTr="0033011F">
        <w:trPr>
          <w:trHeight w:val="346"/>
        </w:trPr>
        <w:tc>
          <w:tcPr>
            <w:tcW w:w="2153" w:type="dxa"/>
          </w:tcPr>
          <w:p w14:paraId="7E7E5234" w14:textId="31720593" w:rsidR="00925183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created</w:t>
            </w:r>
          </w:p>
        </w:tc>
        <w:tc>
          <w:tcPr>
            <w:tcW w:w="2380" w:type="dxa"/>
          </w:tcPr>
          <w:p w14:paraId="4F249EFC" w14:textId="7F200C02" w:rsidR="00925183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1662" w:type="dxa"/>
          </w:tcPr>
          <w:p w14:paraId="4AF3FA65" w14:textId="741175FB" w:rsidR="00925183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CURRENT_TIMESTAMP</w:t>
            </w:r>
          </w:p>
        </w:tc>
        <w:tc>
          <w:tcPr>
            <w:tcW w:w="1662" w:type="dxa"/>
          </w:tcPr>
          <w:p w14:paraId="0CD9CE29" w14:textId="77777777" w:rsidR="00925183" w:rsidRDefault="00925183" w:rsidP="0033011F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</w:tbl>
    <w:p w14:paraId="596BD1C0" w14:textId="77777777" w:rsidR="009357A6" w:rsidRDefault="009357A6" w:rsidP="009357A6">
      <w:pPr>
        <w:pStyle w:val="ListBullet"/>
        <w:numPr>
          <w:ilvl w:val="0"/>
          <w:numId w:val="0"/>
        </w:numPr>
        <w:ind w:left="1160"/>
      </w:pPr>
    </w:p>
    <w:p w14:paraId="5F21F66F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Profiles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2153"/>
        <w:gridCol w:w="2380"/>
        <w:gridCol w:w="1662"/>
        <w:gridCol w:w="1662"/>
      </w:tblGrid>
      <w:tr w:rsidR="009357A6" w14:paraId="333E95D1" w14:textId="77777777" w:rsidTr="0033011F">
        <w:tc>
          <w:tcPr>
            <w:tcW w:w="2153" w:type="dxa"/>
          </w:tcPr>
          <w:p w14:paraId="4962F33E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2380" w:type="dxa"/>
          </w:tcPr>
          <w:p w14:paraId="741A6EE2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1662" w:type="dxa"/>
          </w:tcPr>
          <w:p w14:paraId="351CBA61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662" w:type="dxa"/>
          </w:tcPr>
          <w:p w14:paraId="2A26F2D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9357A6" w14:paraId="4B292AF0" w14:textId="77777777" w:rsidTr="0033011F">
        <w:tc>
          <w:tcPr>
            <w:tcW w:w="2153" w:type="dxa"/>
          </w:tcPr>
          <w:p w14:paraId="030654DC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2380" w:type="dxa"/>
          </w:tcPr>
          <w:p w14:paraId="24F23EE9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7C6432F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662" w:type="dxa"/>
          </w:tcPr>
          <w:p w14:paraId="2B03C85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6C35261F" w14:textId="77777777" w:rsidTr="0033011F">
        <w:tc>
          <w:tcPr>
            <w:tcW w:w="2153" w:type="dxa"/>
          </w:tcPr>
          <w:p w14:paraId="05610CA9" w14:textId="722F852F" w:rsidR="009357A6" w:rsidRDefault="00C71BB2" w:rsidP="0033011F">
            <w:pPr>
              <w:pStyle w:val="ListBullet"/>
              <w:numPr>
                <w:ilvl w:val="0"/>
                <w:numId w:val="0"/>
              </w:numPr>
            </w:pPr>
            <w:r>
              <w:t>coverImage</w:t>
            </w:r>
          </w:p>
        </w:tc>
        <w:tc>
          <w:tcPr>
            <w:tcW w:w="2380" w:type="dxa"/>
          </w:tcPr>
          <w:p w14:paraId="772F703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TEXT</w:t>
            </w:r>
          </w:p>
        </w:tc>
        <w:tc>
          <w:tcPr>
            <w:tcW w:w="1662" w:type="dxa"/>
          </w:tcPr>
          <w:p w14:paraId="71F07FA9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325E7181" w14:textId="2C5386D1" w:rsidR="009357A6" w:rsidRDefault="00AF29C5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9357A6" w14:paraId="7E61C611" w14:textId="77777777" w:rsidTr="0033011F">
        <w:trPr>
          <w:trHeight w:val="346"/>
        </w:trPr>
        <w:tc>
          <w:tcPr>
            <w:tcW w:w="2153" w:type="dxa"/>
          </w:tcPr>
          <w:p w14:paraId="4E045F4F" w14:textId="0195FDAE" w:rsidR="009357A6" w:rsidRDefault="00AF29C5" w:rsidP="0033011F">
            <w:pPr>
              <w:pStyle w:val="ListBullet"/>
              <w:numPr>
                <w:ilvl w:val="0"/>
                <w:numId w:val="0"/>
              </w:numPr>
            </w:pPr>
            <w:r>
              <w:t>profileImage</w:t>
            </w:r>
          </w:p>
        </w:tc>
        <w:tc>
          <w:tcPr>
            <w:tcW w:w="2380" w:type="dxa"/>
          </w:tcPr>
          <w:p w14:paraId="18C930D8" w14:textId="78CE91DB" w:rsidR="009357A6" w:rsidRDefault="00AF29C5" w:rsidP="0033011F">
            <w:pPr>
              <w:pStyle w:val="ListBullet"/>
              <w:numPr>
                <w:ilvl w:val="0"/>
                <w:numId w:val="0"/>
              </w:numPr>
            </w:pPr>
            <w:r>
              <w:t>TEXT</w:t>
            </w:r>
          </w:p>
        </w:tc>
        <w:tc>
          <w:tcPr>
            <w:tcW w:w="1662" w:type="dxa"/>
          </w:tcPr>
          <w:p w14:paraId="79638B75" w14:textId="27BE73D3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7AEA0229" w14:textId="754BBD39" w:rsidR="009357A6" w:rsidRDefault="00AF29C5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X</w:t>
            </w:r>
          </w:p>
        </w:tc>
      </w:tr>
      <w:tr w:rsidR="009357A6" w14:paraId="4F055C38" w14:textId="77777777" w:rsidTr="0033011F">
        <w:trPr>
          <w:trHeight w:val="346"/>
        </w:trPr>
        <w:tc>
          <w:tcPr>
            <w:tcW w:w="2153" w:type="dxa"/>
          </w:tcPr>
          <w:p w14:paraId="169A683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User_id</w:t>
            </w:r>
          </w:p>
        </w:tc>
        <w:tc>
          <w:tcPr>
            <w:tcW w:w="2380" w:type="dxa"/>
          </w:tcPr>
          <w:p w14:paraId="3C9E0218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14C317F5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1B7ABF30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O</w:t>
            </w:r>
          </w:p>
        </w:tc>
      </w:tr>
    </w:tbl>
    <w:p w14:paraId="526A0C33" w14:textId="77777777" w:rsidR="009357A6" w:rsidRDefault="009357A6" w:rsidP="009357A6">
      <w:pPr>
        <w:pStyle w:val="ListBullet"/>
        <w:numPr>
          <w:ilvl w:val="0"/>
          <w:numId w:val="0"/>
        </w:numPr>
        <w:ind w:left="1160"/>
      </w:pPr>
    </w:p>
    <w:p w14:paraId="34F7EC5F" w14:textId="77777777" w:rsidR="004A474F" w:rsidRDefault="004A474F" w:rsidP="004A474F">
      <w:pPr>
        <w:pStyle w:val="ListBullet"/>
        <w:numPr>
          <w:ilvl w:val="0"/>
          <w:numId w:val="5"/>
        </w:numPr>
      </w:pPr>
      <w:r>
        <w:t>Friends</w:t>
      </w:r>
    </w:p>
    <w:tbl>
      <w:tblPr>
        <w:tblStyle w:val="TableGrid"/>
        <w:tblW w:w="0" w:type="auto"/>
        <w:tblInd w:w="1160" w:type="dxa"/>
        <w:tblLook w:val="04A0" w:firstRow="1" w:lastRow="0" w:firstColumn="1" w:lastColumn="0" w:noHBand="0" w:noVBand="1"/>
      </w:tblPr>
      <w:tblGrid>
        <w:gridCol w:w="1784"/>
        <w:gridCol w:w="1995"/>
        <w:gridCol w:w="3024"/>
        <w:gridCol w:w="1054"/>
      </w:tblGrid>
      <w:tr w:rsidR="009357A6" w14:paraId="4D4E97F4" w14:textId="77777777" w:rsidTr="0033011F">
        <w:tc>
          <w:tcPr>
            <w:tcW w:w="2153" w:type="dxa"/>
          </w:tcPr>
          <w:p w14:paraId="3D31DDF8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Column</w:t>
            </w:r>
          </w:p>
        </w:tc>
        <w:tc>
          <w:tcPr>
            <w:tcW w:w="2380" w:type="dxa"/>
          </w:tcPr>
          <w:p w14:paraId="3D1D5A1F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DataType</w:t>
            </w:r>
          </w:p>
        </w:tc>
        <w:tc>
          <w:tcPr>
            <w:tcW w:w="1662" w:type="dxa"/>
          </w:tcPr>
          <w:p w14:paraId="2A1727BD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Default</w:t>
            </w:r>
          </w:p>
        </w:tc>
        <w:tc>
          <w:tcPr>
            <w:tcW w:w="1662" w:type="dxa"/>
          </w:tcPr>
          <w:p w14:paraId="555C3448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NN</w:t>
            </w:r>
          </w:p>
        </w:tc>
      </w:tr>
      <w:tr w:rsidR="009357A6" w14:paraId="0656CB28" w14:textId="77777777" w:rsidTr="0033011F">
        <w:tc>
          <w:tcPr>
            <w:tcW w:w="2153" w:type="dxa"/>
          </w:tcPr>
          <w:p w14:paraId="5B2857C3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id</w:t>
            </w:r>
          </w:p>
        </w:tc>
        <w:tc>
          <w:tcPr>
            <w:tcW w:w="2380" w:type="dxa"/>
          </w:tcPr>
          <w:p w14:paraId="35BBB1CD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7CA0D6C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  <w:r>
              <w:t>AI</w:t>
            </w:r>
          </w:p>
        </w:tc>
        <w:tc>
          <w:tcPr>
            <w:tcW w:w="1662" w:type="dxa"/>
          </w:tcPr>
          <w:p w14:paraId="415C207A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43112DBC" w14:textId="77777777" w:rsidTr="004B41F8">
        <w:trPr>
          <w:trHeight w:val="388"/>
        </w:trPr>
        <w:tc>
          <w:tcPr>
            <w:tcW w:w="2153" w:type="dxa"/>
          </w:tcPr>
          <w:p w14:paraId="4ABC610C" w14:textId="56A47020" w:rsidR="009357A6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User_id</w:t>
            </w:r>
          </w:p>
        </w:tc>
        <w:tc>
          <w:tcPr>
            <w:tcW w:w="2380" w:type="dxa"/>
          </w:tcPr>
          <w:p w14:paraId="37E3E6F2" w14:textId="594A6AE8" w:rsidR="009357A6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3D1FA6BC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024C4574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9357A6" w14:paraId="3C797F62" w14:textId="77777777" w:rsidTr="0033011F">
        <w:trPr>
          <w:trHeight w:val="346"/>
        </w:trPr>
        <w:tc>
          <w:tcPr>
            <w:tcW w:w="2153" w:type="dxa"/>
          </w:tcPr>
          <w:p w14:paraId="051460CA" w14:textId="110A5747" w:rsidR="009357A6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Friend_id</w:t>
            </w:r>
          </w:p>
        </w:tc>
        <w:tc>
          <w:tcPr>
            <w:tcW w:w="2380" w:type="dxa"/>
          </w:tcPr>
          <w:p w14:paraId="79D1E78B" w14:textId="2DF15D67" w:rsidR="009357A6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04ACA840" w14:textId="6F509ADE" w:rsidR="009357A6" w:rsidRDefault="009357A6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6EBF5053" w14:textId="77777777" w:rsidR="009357A6" w:rsidRDefault="009357A6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O</w:t>
            </w:r>
          </w:p>
        </w:tc>
      </w:tr>
      <w:tr w:rsidR="00411E1F" w14:paraId="79B1D475" w14:textId="77777777" w:rsidTr="0033011F">
        <w:trPr>
          <w:trHeight w:val="346"/>
        </w:trPr>
        <w:tc>
          <w:tcPr>
            <w:tcW w:w="2153" w:type="dxa"/>
          </w:tcPr>
          <w:p w14:paraId="188D05D0" w14:textId="36307C39" w:rsidR="00411E1F" w:rsidRDefault="00411E1F" w:rsidP="0033011F">
            <w:pPr>
              <w:pStyle w:val="ListBullet"/>
              <w:numPr>
                <w:ilvl w:val="0"/>
                <w:numId w:val="0"/>
              </w:numPr>
            </w:pPr>
            <w:r>
              <w:t>Agree</w:t>
            </w:r>
          </w:p>
        </w:tc>
        <w:tc>
          <w:tcPr>
            <w:tcW w:w="2380" w:type="dxa"/>
          </w:tcPr>
          <w:p w14:paraId="7524CAEF" w14:textId="7D1A69F3" w:rsidR="00411E1F" w:rsidRDefault="00411E1F" w:rsidP="0033011F">
            <w:pPr>
              <w:pStyle w:val="ListBullet"/>
              <w:numPr>
                <w:ilvl w:val="0"/>
                <w:numId w:val="0"/>
              </w:numPr>
            </w:pPr>
            <w:r>
              <w:t>INT</w:t>
            </w:r>
          </w:p>
        </w:tc>
        <w:tc>
          <w:tcPr>
            <w:tcW w:w="1662" w:type="dxa"/>
          </w:tcPr>
          <w:p w14:paraId="1F8A32E1" w14:textId="7900FA3E" w:rsidR="00411E1F" w:rsidRDefault="00A36EEB" w:rsidP="003301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  <w:bookmarkStart w:id="0" w:name="_GoBack"/>
            <w:bookmarkEnd w:id="0"/>
          </w:p>
        </w:tc>
        <w:tc>
          <w:tcPr>
            <w:tcW w:w="1662" w:type="dxa"/>
          </w:tcPr>
          <w:p w14:paraId="13CEA58D" w14:textId="795F87E9" w:rsidR="00411E1F" w:rsidRDefault="00411E1F" w:rsidP="0033011F">
            <w:pPr>
              <w:pStyle w:val="ListBullet"/>
              <w:numPr>
                <w:ilvl w:val="0"/>
                <w:numId w:val="0"/>
              </w:numPr>
              <w:rPr>
                <w:lang w:eastAsia="ko-KR"/>
              </w:rPr>
            </w:pPr>
            <w:r>
              <w:rPr>
                <w:lang w:eastAsia="ko-KR"/>
              </w:rPr>
              <w:t>O</w:t>
            </w:r>
          </w:p>
        </w:tc>
      </w:tr>
      <w:tr w:rsidR="004B41F8" w14:paraId="4D07C613" w14:textId="77777777" w:rsidTr="0033011F">
        <w:trPr>
          <w:trHeight w:val="346"/>
        </w:trPr>
        <w:tc>
          <w:tcPr>
            <w:tcW w:w="2153" w:type="dxa"/>
          </w:tcPr>
          <w:p w14:paraId="1C189690" w14:textId="4AAF6A11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created</w:t>
            </w:r>
          </w:p>
        </w:tc>
        <w:tc>
          <w:tcPr>
            <w:tcW w:w="2380" w:type="dxa"/>
          </w:tcPr>
          <w:p w14:paraId="7654E27C" w14:textId="77777777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1662" w:type="dxa"/>
          </w:tcPr>
          <w:p w14:paraId="31819686" w14:textId="3C97BF80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CURRENT_TIMESTAMP</w:t>
            </w:r>
          </w:p>
        </w:tc>
        <w:tc>
          <w:tcPr>
            <w:tcW w:w="1662" w:type="dxa"/>
          </w:tcPr>
          <w:p w14:paraId="537866AC" w14:textId="55004429" w:rsidR="004B41F8" w:rsidRPr="00F210EE" w:rsidRDefault="004B41F8" w:rsidP="0033011F">
            <w:pPr>
              <w:pStyle w:val="ListBullet"/>
              <w:numPr>
                <w:ilvl w:val="0"/>
                <w:numId w:val="0"/>
              </w:numPr>
              <w:rPr>
                <w:lang w:val="en-US" w:eastAsia="ko-KR"/>
              </w:rPr>
            </w:pPr>
            <w:r>
              <w:rPr>
                <w:lang w:val="en-US" w:eastAsia="ko-KR"/>
              </w:rPr>
              <w:t>O</w:t>
            </w:r>
          </w:p>
        </w:tc>
      </w:tr>
      <w:tr w:rsidR="004B41F8" w14:paraId="07882531" w14:textId="77777777" w:rsidTr="0033011F">
        <w:trPr>
          <w:trHeight w:val="346"/>
        </w:trPr>
        <w:tc>
          <w:tcPr>
            <w:tcW w:w="2153" w:type="dxa"/>
          </w:tcPr>
          <w:p w14:paraId="3E46AED4" w14:textId="71BBDEF8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AgreeDate</w:t>
            </w:r>
          </w:p>
        </w:tc>
        <w:tc>
          <w:tcPr>
            <w:tcW w:w="2380" w:type="dxa"/>
          </w:tcPr>
          <w:p w14:paraId="38ADD262" w14:textId="102A99B2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TIMESTAMP</w:t>
            </w:r>
          </w:p>
        </w:tc>
        <w:tc>
          <w:tcPr>
            <w:tcW w:w="1662" w:type="dxa"/>
          </w:tcPr>
          <w:p w14:paraId="7F6CCB7F" w14:textId="77777777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662" w:type="dxa"/>
          </w:tcPr>
          <w:p w14:paraId="0BC7B56F" w14:textId="1D51C8E1" w:rsidR="004B41F8" w:rsidRDefault="004B41F8" w:rsidP="003301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</w:tr>
    </w:tbl>
    <w:p w14:paraId="1BAFAAA3" w14:textId="77777777" w:rsidR="009357A6" w:rsidRPr="004A474F" w:rsidRDefault="009357A6" w:rsidP="009357A6">
      <w:pPr>
        <w:pStyle w:val="ListBullet"/>
        <w:numPr>
          <w:ilvl w:val="0"/>
          <w:numId w:val="0"/>
        </w:numPr>
        <w:ind w:left="1160"/>
      </w:pPr>
    </w:p>
    <w:p w14:paraId="2633CF81" w14:textId="77777777" w:rsidR="004A474F" w:rsidRPr="009F11B5" w:rsidRDefault="004A474F" w:rsidP="004A474F">
      <w:pPr>
        <w:pStyle w:val="ListBullet"/>
        <w:numPr>
          <w:ilvl w:val="0"/>
          <w:numId w:val="0"/>
        </w:numPr>
        <w:ind w:left="432" w:hanging="432"/>
        <w:rPr>
          <w:sz w:val="36"/>
          <w:szCs w:val="36"/>
          <w:lang w:val="en-US" w:eastAsia="ko-KR"/>
        </w:rPr>
      </w:pPr>
    </w:p>
    <w:sectPr w:rsidR="004A474F" w:rsidRPr="009F11B5" w:rsidSect="00A06DEB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371A1" w14:textId="77777777" w:rsidR="00B40675" w:rsidRDefault="00B40675">
      <w:r>
        <w:separator/>
      </w:r>
    </w:p>
    <w:p w14:paraId="185B2E71" w14:textId="77777777" w:rsidR="00B40675" w:rsidRDefault="00B40675"/>
  </w:endnote>
  <w:endnote w:type="continuationSeparator" w:id="0">
    <w:p w14:paraId="20F91CA0" w14:textId="77777777" w:rsidR="00B40675" w:rsidRDefault="00B40675">
      <w:r>
        <w:continuationSeparator/>
      </w:r>
    </w:p>
    <w:p w14:paraId="0FCBF3FB" w14:textId="77777777" w:rsidR="00B40675" w:rsidRDefault="00B40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9D6C5" w14:textId="77777777" w:rsidR="00293BF6" w:rsidRDefault="00A06D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E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66D07" w14:textId="77777777" w:rsidR="00B40675" w:rsidRDefault="00B40675">
      <w:r>
        <w:separator/>
      </w:r>
    </w:p>
    <w:p w14:paraId="10A189E0" w14:textId="77777777" w:rsidR="00B40675" w:rsidRDefault="00B40675"/>
  </w:footnote>
  <w:footnote w:type="continuationSeparator" w:id="0">
    <w:p w14:paraId="624CD383" w14:textId="77777777" w:rsidR="00B40675" w:rsidRDefault="00B40675">
      <w:r>
        <w:continuationSeparator/>
      </w:r>
    </w:p>
    <w:p w14:paraId="385B24E7" w14:textId="77777777" w:rsidR="00B40675" w:rsidRDefault="00B4067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40553"/>
    <w:multiLevelType w:val="hybridMultilevel"/>
    <w:tmpl w:val="D55808A4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4F"/>
    <w:rsid w:val="00037743"/>
    <w:rsid w:val="00293BF6"/>
    <w:rsid w:val="003261B5"/>
    <w:rsid w:val="00347A2E"/>
    <w:rsid w:val="00411E1F"/>
    <w:rsid w:val="004A474F"/>
    <w:rsid w:val="004B41F8"/>
    <w:rsid w:val="00821E02"/>
    <w:rsid w:val="00925183"/>
    <w:rsid w:val="009357A6"/>
    <w:rsid w:val="009F11B5"/>
    <w:rsid w:val="00A06DEB"/>
    <w:rsid w:val="00A36EEB"/>
    <w:rsid w:val="00AC2760"/>
    <w:rsid w:val="00AF29C5"/>
    <w:rsid w:val="00B27054"/>
    <w:rsid w:val="00B40675"/>
    <w:rsid w:val="00C71BB2"/>
    <w:rsid w:val="00F048A3"/>
    <w:rsid w:val="00F210EE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70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676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82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0"/>
    <w:rsid w:val="005B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E1EC223BF7245956D0C6075BD102C">
    <w:name w:val="511E1EC223BF7245956D0C6075BD102C"/>
  </w:style>
  <w:style w:type="paragraph" w:customStyle="1" w:styleId="6F527B8FA6EC494DA1D58B64C8C2AD75">
    <w:name w:val="6F527B8FA6EC494DA1D58B64C8C2AD7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B87674301E7D6944878351621AF35904">
    <w:name w:val="B87674301E7D6944878351621AF359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2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16</cp:revision>
  <cp:lastPrinted>2017-11-29T00:50:00Z</cp:lastPrinted>
  <dcterms:created xsi:type="dcterms:W3CDTF">2017-11-29T00:31:00Z</dcterms:created>
  <dcterms:modified xsi:type="dcterms:W3CDTF">2017-11-29T01:22:00Z</dcterms:modified>
</cp:coreProperties>
</file>